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60266" w14:textId="77777777" w:rsidR="003548A8" w:rsidRPr="008F0CCF" w:rsidRDefault="003548A8" w:rsidP="007A1DE8">
      <w:pPr>
        <w:pStyle w:val="Title"/>
        <w:jc w:val="right"/>
      </w:pPr>
    </w:p>
    <w:p w14:paraId="7586D15A" w14:textId="77777777" w:rsidR="003548A8" w:rsidRDefault="003548A8" w:rsidP="003548A8">
      <w:pPr>
        <w:rPr>
          <w:lang w:val="en-US"/>
        </w:rPr>
      </w:pPr>
    </w:p>
    <w:p w14:paraId="501A62C7" w14:textId="77777777" w:rsidR="003548A8" w:rsidRPr="003548A8" w:rsidRDefault="003548A8" w:rsidP="003548A8">
      <w:pPr>
        <w:rPr>
          <w:lang w:val="en-US"/>
        </w:rPr>
      </w:pPr>
    </w:p>
    <w:p w14:paraId="1F4C5A84" w14:textId="77777777" w:rsidR="003548A8" w:rsidRDefault="003548A8" w:rsidP="007A1DE8">
      <w:pPr>
        <w:pStyle w:val="Title"/>
        <w:jc w:val="right"/>
        <w:rPr>
          <w:lang w:val="en-US"/>
        </w:rPr>
      </w:pPr>
    </w:p>
    <w:p w14:paraId="4F3934D9" w14:textId="77777777" w:rsidR="003548A8" w:rsidRDefault="003548A8" w:rsidP="007A1DE8">
      <w:pPr>
        <w:pStyle w:val="Title"/>
        <w:jc w:val="right"/>
        <w:rPr>
          <w:lang w:val="en-US"/>
        </w:rPr>
      </w:pPr>
    </w:p>
    <w:p w14:paraId="60AD39D4" w14:textId="77777777" w:rsidR="003548A8" w:rsidRDefault="003548A8" w:rsidP="007A1DE8">
      <w:pPr>
        <w:pStyle w:val="Title"/>
        <w:jc w:val="right"/>
        <w:rPr>
          <w:lang w:val="en-US"/>
        </w:rPr>
      </w:pPr>
    </w:p>
    <w:p w14:paraId="7090616A" w14:textId="288517AD" w:rsidR="00D234F3" w:rsidRDefault="007A1DE8" w:rsidP="007A1DE8">
      <w:pPr>
        <w:pStyle w:val="Title"/>
        <w:jc w:val="right"/>
        <w:rPr>
          <w:lang w:val="en-US"/>
        </w:rPr>
      </w:pPr>
      <w:r>
        <w:rPr>
          <w:lang w:val="en-US"/>
        </w:rPr>
        <w:t xml:space="preserve">Phát biểu bài toán </w:t>
      </w:r>
      <w:r w:rsidR="00E73662">
        <w:rPr>
          <w:color w:val="0000FF"/>
          <w:lang w:val="en-US"/>
        </w:rPr>
        <w:t xml:space="preserve">Hệ Thống </w:t>
      </w:r>
      <w:r w:rsidR="006B6C45">
        <w:rPr>
          <w:color w:val="0000FF"/>
          <w:lang w:val="en-US"/>
        </w:rPr>
        <w:t>quản lý thư viện trường Đại học CNTT &amp; TT</w:t>
      </w:r>
    </w:p>
    <w:p w14:paraId="6DF612D2" w14:textId="77777777" w:rsidR="007A1DE8" w:rsidRPr="007A1DE8" w:rsidRDefault="007A1DE8" w:rsidP="007A1DE8">
      <w:pPr>
        <w:rPr>
          <w:lang w:val="en-US"/>
        </w:rPr>
      </w:pPr>
    </w:p>
    <w:p w14:paraId="143CF11C" w14:textId="3811BBF3"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E73662">
        <w:rPr>
          <w:rFonts w:ascii="Arial" w:hAnsi="Arial"/>
          <w:color w:val="0000FF"/>
          <w:sz w:val="34"/>
          <w:szCs w:val="30"/>
          <w:lang w:val="en-US"/>
        </w:rPr>
        <w:t>1</w:t>
      </w:r>
      <w:r w:rsidR="003548A8" w:rsidRPr="003548A8">
        <w:rPr>
          <w:rFonts w:ascii="Arial" w:hAnsi="Arial"/>
          <w:color w:val="0000FF"/>
          <w:sz w:val="34"/>
          <w:szCs w:val="30"/>
          <w:lang w:val="en-US"/>
        </w:rPr>
        <w:t>.</w:t>
      </w:r>
      <w:r w:rsidR="00E73662">
        <w:rPr>
          <w:rFonts w:ascii="Arial" w:hAnsi="Arial"/>
          <w:color w:val="0000FF"/>
          <w:sz w:val="34"/>
          <w:szCs w:val="30"/>
          <w:lang w:val="en-US"/>
        </w:rPr>
        <w:t>0</w:t>
      </w:r>
    </w:p>
    <w:p w14:paraId="00FA8B87" w14:textId="77777777" w:rsidR="00D234F3" w:rsidRDefault="00D234F3">
      <w:pPr>
        <w:pStyle w:val="Title"/>
        <w:jc w:val="both"/>
        <w:rPr>
          <w:lang w:val="en-US"/>
        </w:rPr>
      </w:pPr>
    </w:p>
    <w:p w14:paraId="26C7710B" w14:textId="77777777" w:rsidR="003548A8" w:rsidRDefault="003548A8" w:rsidP="003548A8">
      <w:pPr>
        <w:rPr>
          <w:lang w:val="en-US"/>
        </w:rPr>
      </w:pPr>
    </w:p>
    <w:p w14:paraId="4C4872E9" w14:textId="77777777" w:rsidR="003548A8" w:rsidRDefault="003548A8" w:rsidP="003548A8">
      <w:pPr>
        <w:rPr>
          <w:lang w:val="en-US"/>
        </w:rPr>
      </w:pPr>
    </w:p>
    <w:p w14:paraId="126D37AA" w14:textId="77777777" w:rsidR="003548A8" w:rsidRDefault="003548A8" w:rsidP="003548A8">
      <w:pPr>
        <w:rPr>
          <w:lang w:val="en-US"/>
        </w:rPr>
      </w:pPr>
    </w:p>
    <w:p w14:paraId="02FD3CD8" w14:textId="77777777" w:rsidR="003548A8" w:rsidRDefault="003548A8" w:rsidP="003548A8">
      <w:pPr>
        <w:rPr>
          <w:lang w:val="en-US"/>
        </w:rPr>
      </w:pPr>
    </w:p>
    <w:p w14:paraId="4813D3E7" w14:textId="77777777" w:rsidR="003548A8" w:rsidRDefault="003548A8" w:rsidP="003548A8">
      <w:pPr>
        <w:rPr>
          <w:lang w:val="en-US"/>
        </w:rPr>
      </w:pPr>
    </w:p>
    <w:p w14:paraId="3BB52FEB" w14:textId="77777777" w:rsidR="003548A8" w:rsidRDefault="003548A8" w:rsidP="003548A8">
      <w:pPr>
        <w:rPr>
          <w:lang w:val="en-US"/>
        </w:rPr>
      </w:pPr>
    </w:p>
    <w:p w14:paraId="30FC2389" w14:textId="77777777" w:rsidR="003548A8" w:rsidRPr="003548A8" w:rsidRDefault="003548A8" w:rsidP="008E5BE0">
      <w:pPr>
        <w:spacing w:line="360" w:lineRule="auto"/>
        <w:jc w:val="center"/>
        <w:rPr>
          <w:rFonts w:ascii="Arial" w:hAnsi="Arial" w:cs="Arial"/>
          <w:sz w:val="30"/>
          <w:szCs w:val="30"/>
          <w:lang w:val="en-US"/>
        </w:rPr>
      </w:pPr>
      <w:r w:rsidRPr="003548A8">
        <w:rPr>
          <w:rFonts w:ascii="Arial" w:hAnsi="Arial" w:cs="Arial"/>
          <w:sz w:val="30"/>
          <w:szCs w:val="30"/>
          <w:lang w:val="en-US"/>
        </w:rPr>
        <w:t>Sinh viên thực hiện:</w:t>
      </w:r>
    </w:p>
    <w:p w14:paraId="427D68D9" w14:textId="77777777" w:rsidR="00A73B9C" w:rsidRDefault="00A73B9C" w:rsidP="00A73B9C">
      <w:pPr>
        <w:jc w:val="center"/>
        <w:rPr>
          <w:rFonts w:ascii="Arial" w:hAnsi="Arial" w:cs="Arial"/>
          <w:color w:val="0000FF"/>
          <w:sz w:val="30"/>
          <w:szCs w:val="30"/>
          <w:lang w:val="en-US"/>
        </w:rPr>
      </w:pPr>
      <w:r>
        <w:rPr>
          <w:rFonts w:ascii="Arial" w:hAnsi="Arial" w:cs="Arial"/>
          <w:color w:val="0000FF"/>
          <w:sz w:val="30"/>
          <w:szCs w:val="30"/>
          <w:lang w:val="en-US"/>
        </w:rPr>
        <w:t>Nguyễn Công Cường</w:t>
      </w:r>
    </w:p>
    <w:p w14:paraId="602C204D" w14:textId="77777777" w:rsidR="00A73B9C" w:rsidRDefault="00A73B9C" w:rsidP="00A73B9C">
      <w:pPr>
        <w:jc w:val="center"/>
        <w:rPr>
          <w:rFonts w:ascii="Arial" w:hAnsi="Arial" w:cs="Arial"/>
          <w:color w:val="0000FF"/>
          <w:sz w:val="30"/>
          <w:szCs w:val="30"/>
          <w:lang w:val="en-US"/>
        </w:rPr>
      </w:pPr>
      <w:r>
        <w:rPr>
          <w:rFonts w:ascii="Arial" w:hAnsi="Arial" w:cs="Arial"/>
          <w:color w:val="0000FF"/>
          <w:sz w:val="30"/>
          <w:szCs w:val="30"/>
          <w:lang w:val="en-US"/>
        </w:rPr>
        <w:t>Trần Đại Hiệp</w:t>
      </w:r>
    </w:p>
    <w:p w14:paraId="17E01127" w14:textId="77777777" w:rsidR="00A73B9C" w:rsidRDefault="00A73B9C" w:rsidP="00A73B9C">
      <w:pPr>
        <w:jc w:val="center"/>
        <w:rPr>
          <w:rFonts w:ascii="Arial" w:hAnsi="Arial" w:cs="Arial"/>
          <w:color w:val="0000FF"/>
          <w:sz w:val="30"/>
          <w:szCs w:val="30"/>
          <w:lang w:val="en-US"/>
        </w:rPr>
      </w:pPr>
      <w:r>
        <w:rPr>
          <w:rFonts w:ascii="Arial" w:hAnsi="Arial" w:cs="Arial"/>
          <w:color w:val="0000FF"/>
          <w:sz w:val="30"/>
          <w:szCs w:val="30"/>
          <w:lang w:val="en-US"/>
        </w:rPr>
        <w:t>Vương Tùng Dương</w:t>
      </w:r>
    </w:p>
    <w:p w14:paraId="09FEBD38" w14:textId="77777777" w:rsidR="00A73B9C" w:rsidRDefault="00A73B9C" w:rsidP="00A73B9C">
      <w:pPr>
        <w:jc w:val="center"/>
        <w:rPr>
          <w:rFonts w:ascii="Arial" w:hAnsi="Arial" w:cs="Arial"/>
          <w:color w:val="0000FF"/>
          <w:sz w:val="30"/>
          <w:szCs w:val="30"/>
          <w:lang w:val="en-US"/>
        </w:rPr>
      </w:pPr>
      <w:r>
        <w:rPr>
          <w:rFonts w:ascii="Arial" w:hAnsi="Arial" w:cs="Arial"/>
          <w:color w:val="0000FF"/>
          <w:sz w:val="30"/>
          <w:szCs w:val="30"/>
          <w:lang w:val="en-US"/>
        </w:rPr>
        <w:t>Nguyễn Văn Lâm</w:t>
      </w:r>
    </w:p>
    <w:p w14:paraId="0CADBBBA" w14:textId="77777777" w:rsidR="00A73B9C" w:rsidRPr="00B84DDC" w:rsidRDefault="00A73B9C" w:rsidP="00A73B9C">
      <w:pPr>
        <w:jc w:val="center"/>
        <w:rPr>
          <w:rFonts w:ascii="Arial" w:hAnsi="Arial" w:cs="Arial"/>
          <w:color w:val="0000FF"/>
          <w:sz w:val="30"/>
          <w:szCs w:val="30"/>
          <w:u w:val="double"/>
          <w:lang w:val="en-US"/>
        </w:rPr>
      </w:pPr>
      <w:r>
        <w:rPr>
          <w:rFonts w:ascii="Arial" w:hAnsi="Arial" w:cs="Arial"/>
          <w:color w:val="0000FF"/>
          <w:sz w:val="30"/>
          <w:szCs w:val="30"/>
          <w:lang w:val="en-US"/>
        </w:rPr>
        <w:t>Đỗ Khương Duy</w:t>
      </w:r>
    </w:p>
    <w:p w14:paraId="24592042" w14:textId="291EABD8" w:rsidR="00E73662" w:rsidRPr="003548A8" w:rsidRDefault="00E73662" w:rsidP="003548A8">
      <w:pPr>
        <w:jc w:val="center"/>
        <w:rPr>
          <w:sz w:val="30"/>
          <w:szCs w:val="30"/>
          <w:lang w:val="en-US"/>
        </w:rPr>
        <w:sectPr w:rsidR="00E73662" w:rsidRPr="003548A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0A374ED5"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06D80677"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48D3E2C4" w14:textId="77777777">
        <w:tc>
          <w:tcPr>
            <w:tcW w:w="2093" w:type="dxa"/>
            <w:tcBorders>
              <w:top w:val="single" w:sz="6" w:space="0" w:color="auto"/>
              <w:left w:val="single" w:sz="6" w:space="0" w:color="auto"/>
              <w:bottom w:val="single" w:sz="6" w:space="0" w:color="auto"/>
              <w:right w:val="single" w:sz="6" w:space="0" w:color="auto"/>
            </w:tcBorders>
          </w:tcPr>
          <w:p w14:paraId="287CC8D7"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5631B021"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4B3EBB87"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0AD0634" w14:textId="77777777" w:rsidR="00E95D0C" w:rsidRPr="007A1DE8" w:rsidRDefault="00E95D0C" w:rsidP="004176B5">
            <w:pPr>
              <w:keepLines/>
              <w:spacing w:after="120"/>
              <w:jc w:val="center"/>
              <w:rPr>
                <w:rFonts w:eastAsia="SimSun"/>
                <w:b/>
                <w:lang w:val="en-US"/>
              </w:rPr>
            </w:pPr>
            <w:r w:rsidRPr="007A1DE8">
              <w:rPr>
                <w:rFonts w:eastAsia="SimSun"/>
                <w:b/>
                <w:lang w:val="en-US"/>
              </w:rPr>
              <w:t>Tác giả</w:t>
            </w:r>
          </w:p>
        </w:tc>
      </w:tr>
      <w:tr w:rsidR="00E95D0C" w:rsidRPr="000C0CA8" w14:paraId="13D30DEC" w14:textId="77777777">
        <w:tc>
          <w:tcPr>
            <w:tcW w:w="2093" w:type="dxa"/>
            <w:tcBorders>
              <w:top w:val="single" w:sz="6" w:space="0" w:color="auto"/>
              <w:left w:val="single" w:sz="6" w:space="0" w:color="auto"/>
              <w:bottom w:val="single" w:sz="6" w:space="0" w:color="auto"/>
              <w:right w:val="single" w:sz="6" w:space="0" w:color="auto"/>
            </w:tcBorders>
          </w:tcPr>
          <w:p w14:paraId="03AF45EF" w14:textId="1E8D2F3B" w:rsidR="00E95D0C" w:rsidRPr="003548A8" w:rsidRDefault="004B73E0" w:rsidP="004176B5">
            <w:pPr>
              <w:keepLines/>
              <w:spacing w:after="120"/>
              <w:jc w:val="center"/>
              <w:rPr>
                <w:rFonts w:eastAsia="SimSun"/>
                <w:color w:val="0000FF"/>
                <w:lang w:val="en-US"/>
              </w:rPr>
            </w:pPr>
            <w:r>
              <w:rPr>
                <w:rFonts w:eastAsia="SimSun"/>
                <w:color w:val="0000FF"/>
                <w:lang w:val="en-US"/>
              </w:rPr>
              <w:t>25</w:t>
            </w:r>
            <w:r w:rsidR="005835EE">
              <w:rPr>
                <w:rFonts w:eastAsia="SimSun"/>
                <w:color w:val="0000FF"/>
                <w:lang w:val="en-US"/>
              </w:rPr>
              <w:t>/02/2019</w:t>
            </w:r>
          </w:p>
        </w:tc>
        <w:tc>
          <w:tcPr>
            <w:tcW w:w="1363" w:type="dxa"/>
            <w:tcBorders>
              <w:top w:val="single" w:sz="6" w:space="0" w:color="auto"/>
              <w:left w:val="single" w:sz="6" w:space="0" w:color="auto"/>
              <w:bottom w:val="single" w:sz="6" w:space="0" w:color="auto"/>
              <w:right w:val="single" w:sz="6" w:space="0" w:color="auto"/>
            </w:tcBorders>
          </w:tcPr>
          <w:p w14:paraId="761A954C" w14:textId="7D9F733D" w:rsidR="00E95D0C" w:rsidRPr="003548A8" w:rsidRDefault="005835EE" w:rsidP="004176B5">
            <w:pPr>
              <w:keepLines/>
              <w:spacing w:after="120"/>
              <w:jc w:val="center"/>
              <w:rPr>
                <w:rFonts w:eastAsia="SimSun"/>
                <w:color w:val="0000FF"/>
                <w:lang w:val="en-US"/>
              </w:rPr>
            </w:pPr>
            <w:r>
              <w:rPr>
                <w:rFonts w:eastAsia="SimSun"/>
                <w:color w:val="0000FF"/>
                <w:lang w:val="en-US"/>
              </w:rPr>
              <w:t>1</w:t>
            </w:r>
            <w:r w:rsidR="00E95D0C" w:rsidRPr="003548A8">
              <w:rPr>
                <w:rFonts w:eastAsia="SimSun"/>
                <w:color w:val="0000FF"/>
                <w:lang w:val="en-US"/>
              </w:rPr>
              <w:t>.</w:t>
            </w:r>
            <w:r>
              <w:rPr>
                <w:rFonts w:eastAsia="SimSun"/>
                <w:color w:val="0000FF"/>
                <w:lang w:val="en-US"/>
              </w:rPr>
              <w:t>0</w:t>
            </w:r>
          </w:p>
        </w:tc>
        <w:tc>
          <w:tcPr>
            <w:tcW w:w="3744" w:type="dxa"/>
            <w:tcBorders>
              <w:top w:val="single" w:sz="6" w:space="0" w:color="auto"/>
              <w:left w:val="single" w:sz="6" w:space="0" w:color="auto"/>
              <w:bottom w:val="single" w:sz="6" w:space="0" w:color="auto"/>
              <w:right w:val="single" w:sz="6" w:space="0" w:color="auto"/>
            </w:tcBorders>
          </w:tcPr>
          <w:p w14:paraId="74DE7CA4" w14:textId="79DCFD91" w:rsidR="00E95D0C" w:rsidRPr="0037628A" w:rsidRDefault="000609E2" w:rsidP="004176B5">
            <w:pPr>
              <w:keepLines/>
              <w:spacing w:after="120"/>
              <w:jc w:val="both"/>
              <w:rPr>
                <w:rFonts w:eastAsia="SimSun"/>
                <w:color w:val="0000FF"/>
                <w:lang w:val="en-US"/>
              </w:rPr>
            </w:pPr>
            <w:r>
              <w:rPr>
                <w:rFonts w:eastAsia="SimSun"/>
                <w:color w:val="0000FF"/>
                <w:lang w:val="en-US"/>
              </w:rPr>
              <w:t>Tạo Tài Liệu</w:t>
            </w:r>
          </w:p>
        </w:tc>
        <w:tc>
          <w:tcPr>
            <w:tcW w:w="2304" w:type="dxa"/>
            <w:tcBorders>
              <w:top w:val="single" w:sz="6" w:space="0" w:color="auto"/>
              <w:left w:val="single" w:sz="6" w:space="0" w:color="auto"/>
              <w:bottom w:val="single" w:sz="6" w:space="0" w:color="auto"/>
              <w:right w:val="single" w:sz="6" w:space="0" w:color="auto"/>
            </w:tcBorders>
          </w:tcPr>
          <w:p w14:paraId="16609F7C" w14:textId="62204FA5" w:rsidR="00E95D0C" w:rsidRPr="003548A8" w:rsidRDefault="00913362" w:rsidP="004176B5">
            <w:pPr>
              <w:keepLines/>
              <w:spacing w:after="120"/>
              <w:jc w:val="both"/>
              <w:rPr>
                <w:rFonts w:eastAsia="SimSun"/>
                <w:color w:val="0000FF"/>
                <w:lang w:val="en-US"/>
              </w:rPr>
            </w:pPr>
            <w:r>
              <w:rPr>
                <w:rFonts w:eastAsia="SimSun"/>
                <w:color w:val="0000FF"/>
                <w:lang w:val="en-US"/>
              </w:rPr>
              <w:t>Nguyễn Công Cường</w:t>
            </w:r>
          </w:p>
        </w:tc>
      </w:tr>
      <w:tr w:rsidR="00E95D0C" w:rsidRPr="007A1DE8" w14:paraId="1C106511" w14:textId="77777777">
        <w:tc>
          <w:tcPr>
            <w:tcW w:w="2093" w:type="dxa"/>
            <w:tcBorders>
              <w:top w:val="single" w:sz="6" w:space="0" w:color="auto"/>
              <w:left w:val="single" w:sz="6" w:space="0" w:color="auto"/>
              <w:bottom w:val="single" w:sz="6" w:space="0" w:color="auto"/>
              <w:right w:val="single" w:sz="6" w:space="0" w:color="auto"/>
            </w:tcBorders>
          </w:tcPr>
          <w:p w14:paraId="22C9E137" w14:textId="53D067B5" w:rsidR="00E95D0C" w:rsidRPr="008F0CCF" w:rsidRDefault="008F0CCF" w:rsidP="008F0CCF">
            <w:pPr>
              <w:keepLines/>
              <w:spacing w:after="120"/>
              <w:rPr>
                <w:rFonts w:eastAsia="SimSun"/>
              </w:rPr>
            </w:pPr>
            <w:r>
              <w:rPr>
                <w:rFonts w:eastAsia="SimSun"/>
              </w:rPr>
              <w:t>8/3/2019</w:t>
            </w:r>
          </w:p>
        </w:tc>
        <w:tc>
          <w:tcPr>
            <w:tcW w:w="1363" w:type="dxa"/>
            <w:tcBorders>
              <w:top w:val="single" w:sz="6" w:space="0" w:color="auto"/>
              <w:left w:val="single" w:sz="6" w:space="0" w:color="auto"/>
              <w:bottom w:val="single" w:sz="6" w:space="0" w:color="auto"/>
              <w:right w:val="single" w:sz="6" w:space="0" w:color="auto"/>
            </w:tcBorders>
          </w:tcPr>
          <w:p w14:paraId="35D1C396" w14:textId="3899DFBE" w:rsidR="00E95D0C" w:rsidRPr="008F0CCF" w:rsidRDefault="008F0CCF" w:rsidP="004176B5">
            <w:pPr>
              <w:keepLines/>
              <w:spacing w:after="120"/>
              <w:jc w:val="center"/>
              <w:rPr>
                <w:rFonts w:eastAsia="SimSun"/>
              </w:rPr>
            </w:pPr>
            <w:r>
              <w:rPr>
                <w:rFonts w:eastAsia="SimSun"/>
              </w:rPr>
              <w:t>1.0</w:t>
            </w:r>
          </w:p>
        </w:tc>
        <w:tc>
          <w:tcPr>
            <w:tcW w:w="3744" w:type="dxa"/>
            <w:tcBorders>
              <w:top w:val="single" w:sz="6" w:space="0" w:color="auto"/>
              <w:left w:val="single" w:sz="6" w:space="0" w:color="auto"/>
              <w:bottom w:val="single" w:sz="6" w:space="0" w:color="auto"/>
              <w:right w:val="single" w:sz="6" w:space="0" w:color="auto"/>
            </w:tcBorders>
          </w:tcPr>
          <w:p w14:paraId="4B492BB5" w14:textId="1A761BE7" w:rsidR="00E95D0C" w:rsidRPr="008F0CCF" w:rsidRDefault="008F0CCF" w:rsidP="004176B5">
            <w:pPr>
              <w:keepLines/>
              <w:spacing w:after="120"/>
              <w:jc w:val="both"/>
              <w:rPr>
                <w:rFonts w:eastAsia="SimSun"/>
              </w:rPr>
            </w:pPr>
            <w:r>
              <w:rPr>
                <w:rFonts w:eastAsia="SimSun"/>
              </w:rPr>
              <w:t>Phát biểu bài toán</w:t>
            </w:r>
          </w:p>
        </w:tc>
        <w:tc>
          <w:tcPr>
            <w:tcW w:w="2304" w:type="dxa"/>
            <w:tcBorders>
              <w:top w:val="single" w:sz="6" w:space="0" w:color="auto"/>
              <w:left w:val="single" w:sz="6" w:space="0" w:color="auto"/>
              <w:bottom w:val="single" w:sz="6" w:space="0" w:color="auto"/>
              <w:right w:val="single" w:sz="6" w:space="0" w:color="auto"/>
            </w:tcBorders>
          </w:tcPr>
          <w:p w14:paraId="511E8CE7" w14:textId="08E3B047" w:rsidR="00E95D0C" w:rsidRPr="008F0CCF" w:rsidRDefault="008F0CCF" w:rsidP="004176B5">
            <w:pPr>
              <w:keepLines/>
              <w:spacing w:after="120"/>
              <w:jc w:val="both"/>
              <w:rPr>
                <w:rFonts w:eastAsia="SimSun"/>
              </w:rPr>
            </w:pPr>
            <w:r>
              <w:rPr>
                <w:rFonts w:eastAsia="SimSun"/>
              </w:rPr>
              <w:t>Trần Đại Hiệp</w:t>
            </w:r>
          </w:p>
        </w:tc>
      </w:tr>
      <w:tr w:rsidR="00E95D0C" w:rsidRPr="007A1DE8" w14:paraId="5A1E56FE" w14:textId="77777777">
        <w:tc>
          <w:tcPr>
            <w:tcW w:w="2093" w:type="dxa"/>
            <w:tcBorders>
              <w:top w:val="single" w:sz="6" w:space="0" w:color="auto"/>
              <w:left w:val="single" w:sz="6" w:space="0" w:color="auto"/>
              <w:bottom w:val="single" w:sz="6" w:space="0" w:color="auto"/>
              <w:right w:val="single" w:sz="6" w:space="0" w:color="auto"/>
            </w:tcBorders>
          </w:tcPr>
          <w:p w14:paraId="3C020D46"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5C416F0"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EB0CD3B"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FBE1452" w14:textId="77777777" w:rsidR="00E95D0C" w:rsidRPr="007A1DE8" w:rsidRDefault="00E95D0C" w:rsidP="004176B5">
            <w:pPr>
              <w:keepLines/>
              <w:spacing w:after="120"/>
              <w:jc w:val="both"/>
              <w:rPr>
                <w:rFonts w:eastAsia="SimSun"/>
                <w:lang w:val="en-US"/>
              </w:rPr>
            </w:pPr>
          </w:p>
        </w:tc>
      </w:tr>
      <w:tr w:rsidR="00E95D0C" w:rsidRPr="007A1DE8" w14:paraId="275C1BE7" w14:textId="77777777">
        <w:tc>
          <w:tcPr>
            <w:tcW w:w="2093" w:type="dxa"/>
            <w:tcBorders>
              <w:top w:val="single" w:sz="6" w:space="0" w:color="auto"/>
              <w:left w:val="single" w:sz="6" w:space="0" w:color="auto"/>
              <w:bottom w:val="single" w:sz="6" w:space="0" w:color="auto"/>
              <w:right w:val="single" w:sz="6" w:space="0" w:color="auto"/>
            </w:tcBorders>
          </w:tcPr>
          <w:p w14:paraId="58FC39DF"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F44F38E"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3407CBA"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0BFDEC3A" w14:textId="77777777" w:rsidR="00E95D0C" w:rsidRPr="007A1DE8" w:rsidRDefault="00E95D0C" w:rsidP="004176B5">
            <w:pPr>
              <w:keepLines/>
              <w:spacing w:after="120"/>
              <w:jc w:val="both"/>
              <w:rPr>
                <w:rFonts w:eastAsia="SimSun"/>
                <w:lang w:val="en-US"/>
              </w:rPr>
            </w:pPr>
          </w:p>
        </w:tc>
      </w:tr>
    </w:tbl>
    <w:p w14:paraId="13A7348D" w14:textId="77777777" w:rsidR="00D234F3" w:rsidRDefault="007A1DE8" w:rsidP="0031511D">
      <w:pPr>
        <w:pStyle w:val="Title"/>
      </w:pPr>
      <w:r>
        <w:br w:type="page"/>
      </w:r>
      <w:r w:rsidR="00D234F3">
        <w:lastRenderedPageBreak/>
        <w:t>Phát biểu bài toán</w:t>
      </w:r>
    </w:p>
    <w:p w14:paraId="1097D194" w14:textId="2520F5A5" w:rsidR="00D234F3" w:rsidRDefault="009844FA" w:rsidP="009844FA">
      <w:pPr>
        <w:numPr>
          <w:ilvl w:val="0"/>
          <w:numId w:val="33"/>
        </w:numPr>
        <w:jc w:val="both"/>
        <w:rPr>
          <w:lang w:val="en-US"/>
        </w:rPr>
      </w:pPr>
      <w:r>
        <w:rPr>
          <w:lang w:val="en-US"/>
        </w:rPr>
        <w:t>Giới</w:t>
      </w:r>
      <w:r>
        <w:t xml:space="preserve"> thiệu</w:t>
      </w:r>
    </w:p>
    <w:p w14:paraId="7C7C8352" w14:textId="69147592" w:rsidR="000B32FC" w:rsidRDefault="000B32FC" w:rsidP="000B32FC">
      <w:pPr>
        <w:ind w:left="720"/>
        <w:jc w:val="both"/>
      </w:pPr>
      <w:r>
        <w:t xml:space="preserve">Hiện tại, CNTT đã và càng ngày phát triển mạnh mẽ trong mọi linh vực đời sống, kinh tế, xã hội. Đặc biệt trong </w:t>
      </w:r>
      <w:r w:rsidR="00F431E7">
        <w:t xml:space="preserve">cơ chế thị trường sự phát triển của các mối quan hệ kinh tế cũng như sự mở rộng ngày càng lớn </w:t>
      </w:r>
      <w:r w:rsidR="00C2656E">
        <w:t>về quy mô của các doanh nghiệp, xí nghiệp, cơ quan đã làm tăng khối lượng thông tin, làm cho công tác quản lý trở lên phức tạp hơn. Với việc làm công tác quản lý thủ công bằng sổ sách thì không thể đáp ứng được với sự phát triển như hiện nay. Trong xu thế ấy, việc quản lý ấy dựa vào máy tính là một nhu cầu cần thiết của mọi ngành nghề, mọi doanh nghiệp. Việc tin học hoá từng bước trong công tác quản lý là một đòi hỏi vô cùng cấp thiết</w:t>
      </w:r>
    </w:p>
    <w:p w14:paraId="50EF3E20" w14:textId="0D7FB9BB" w:rsidR="00C2656E" w:rsidRDefault="00C2656E" w:rsidP="000B32FC">
      <w:pPr>
        <w:ind w:left="720"/>
        <w:jc w:val="both"/>
      </w:pPr>
      <w:r>
        <w:t xml:space="preserve">Công việc quản lý thư viện thao tác với một dữ liệu </w:t>
      </w:r>
      <w:r w:rsidR="008B2A32">
        <w:t xml:space="preserve">lớn liên quan đến nhiều người dùng, nếu chỉ quản lý thông qua sổ sách, giấy tờ thì không thể nâng cao hiệu quả quản lý và sử dụng nguồn tài nguyên thư viện hiện có. Vì vậy chúng em lựa chọn tập “quản lý thư viện trường đại học Công Nghệ Thông Tin và Truyền Thông Thái Nguyên” với hi vọng có thể xây dựng website hỗ trợ quản lý cho thư viện , giúp góp phần nâng cao hiệu quả trong việc quản lý , sử dụng và tra cứu thông tin một cách nhanh tróng và tiện </w:t>
      </w:r>
      <w:r w:rsidR="00A95AB8">
        <w:t>lợi</w:t>
      </w:r>
    </w:p>
    <w:p w14:paraId="7804FA2C" w14:textId="17C14F9C" w:rsidR="00A95AB8" w:rsidRDefault="00A95AB8" w:rsidP="00A95AB8">
      <w:pPr>
        <w:numPr>
          <w:ilvl w:val="1"/>
          <w:numId w:val="33"/>
        </w:numPr>
        <w:jc w:val="both"/>
      </w:pPr>
      <w:r>
        <w:t>Mục tiêu</w:t>
      </w:r>
    </w:p>
    <w:p w14:paraId="6E17C8A5" w14:textId="257F95A2" w:rsidR="00A95AB8" w:rsidRDefault="00A95AB8" w:rsidP="00A95AB8">
      <w:pPr>
        <w:ind w:left="1440"/>
        <w:jc w:val="both"/>
      </w:pPr>
      <w:r>
        <w:t xml:space="preserve">Mục tiêu của đề tài là áp </w:t>
      </w:r>
      <w:r w:rsidR="00020F71">
        <w:t>dụng công nghệ thông tin vào quản lý thư viện trường thay thế cho hình thức quản lý truyền thống đnag được áp dụng tại đây với việc áp dụng website quản lý thư viện sẽ phục vụ tốt hơn cho hoạt động của trường giúp  các cô thủ thư quản lý thư viện một cách nhanh chóng tiện lợi và thuận tiện nhất. Việc này phải được tiến hành một cách tuần tự từng bước và đưa và sử dụng vận hành ngay để thấy được hiệu quản của nó</w:t>
      </w:r>
    </w:p>
    <w:p w14:paraId="2A9C37CD" w14:textId="5C16062B" w:rsidR="00020F71" w:rsidRDefault="00020F71" w:rsidP="00A95AB8">
      <w:pPr>
        <w:ind w:left="1440"/>
        <w:jc w:val="both"/>
      </w:pPr>
      <w:r>
        <w:tab/>
        <w:t>Với việc đưa vào hoạt động phần mềm quản lý thư viện hướng tới có thể đáp ứng nhu cầu của toàn bộ sinh viên và cán bộ giảng viên của nhà trường về tài liệu học tập nghiên cứu một cách nhanh tróng và hiệu quả nhất</w:t>
      </w:r>
    </w:p>
    <w:p w14:paraId="3802EB1C" w14:textId="2B08C57A" w:rsidR="00C51DF2" w:rsidRPr="000B32FC" w:rsidRDefault="00020F71" w:rsidP="00F54118">
      <w:pPr>
        <w:ind w:left="1440"/>
        <w:jc w:val="both"/>
      </w:pPr>
      <w:r>
        <w:tab/>
        <w:t xml:space="preserve">Yêu cầu đạt được khi xây dựng website đó là có thể xây dựng được hệ thống thông tin phục vụ học tập nghiên cứu của sinh viên cũng như các bộ trong trường. Với việc áp dụng công nghệ thông tin </w:t>
      </w:r>
      <w:r w:rsidR="00D933B5">
        <w:t>vào nghiệp vụ quản lý  thư viện ngoài việc đáp ứng như cầu đặt ra trước mắt của trường còn đáp ứng nhu cầu của tương l</w:t>
      </w:r>
      <w:r w:rsidR="00A46293">
        <w:t xml:space="preserve">ai. Với việc áp dụng phần mềm quản lý thư viện cũng cho phép cán bộ trường hình thành thói quen làm việc mới đó là áp dụng dụng tiến bộ của công nghệ thông tin. Đó là một kỹ năng quan trọng trong kỷ nguyên của công ngjeje thông tin mà mỗi người cần được trang bị để phục vụ công tác nghiệp vụ của mình nhất là cán bộ thư </w:t>
      </w:r>
      <w:r w:rsidR="00C51DF2">
        <w:t>viện</w:t>
      </w:r>
    </w:p>
    <w:p w14:paraId="11959C42" w14:textId="333FB4F0" w:rsidR="00BF5D34" w:rsidRDefault="00F54118" w:rsidP="00BD15F7">
      <w:pPr>
        <w:spacing w:line="360" w:lineRule="auto"/>
        <w:jc w:val="both"/>
      </w:pPr>
      <w:r>
        <w:rPr>
          <w:lang w:val="en-US"/>
        </w:rPr>
        <w:tab/>
      </w:r>
      <w:r>
        <w:rPr>
          <w:lang w:val="en-US"/>
        </w:rPr>
        <w:tab/>
      </w:r>
      <w:r>
        <w:rPr>
          <w:lang w:val="en-US"/>
        </w:rPr>
        <w:tab/>
        <w:t>Ngoài</w:t>
      </w:r>
      <w:r>
        <w:t xml:space="preserve"> ra yêu cầu của phần mềm quản lý thư viện còn có:</w:t>
      </w:r>
    </w:p>
    <w:p w14:paraId="2E0D1A81" w14:textId="0BEAFF9B" w:rsidR="00F54118" w:rsidRDefault="00F54118" w:rsidP="00F54118">
      <w:pPr>
        <w:numPr>
          <w:ilvl w:val="0"/>
          <w:numId w:val="34"/>
        </w:numPr>
        <w:spacing w:line="360" w:lineRule="auto"/>
        <w:jc w:val="both"/>
      </w:pPr>
      <w:r>
        <w:t>Giao diện: phải thân thiện, dễ sử dụng, đẹp</w:t>
      </w:r>
    </w:p>
    <w:p w14:paraId="515C913C" w14:textId="766968F8" w:rsidR="00F54118" w:rsidRDefault="00F54118" w:rsidP="00F54118">
      <w:pPr>
        <w:numPr>
          <w:ilvl w:val="0"/>
          <w:numId w:val="34"/>
        </w:numPr>
        <w:spacing w:line="360" w:lineRule="auto"/>
        <w:jc w:val="both"/>
      </w:pPr>
      <w:r>
        <w:t>Tốc độ xử lý: tốc độ phản hổi không quá 2 giây</w:t>
      </w:r>
    </w:p>
    <w:p w14:paraId="44ECE542" w14:textId="0C6E5A36" w:rsidR="00F54118" w:rsidRDefault="00F54118" w:rsidP="00F54118">
      <w:pPr>
        <w:numPr>
          <w:ilvl w:val="0"/>
          <w:numId w:val="34"/>
        </w:numPr>
        <w:spacing w:line="360" w:lineRule="auto"/>
        <w:jc w:val="both"/>
      </w:pPr>
      <w:r>
        <w:t>Khi thay đổi một chức năng thì không ảnh hưởng đến chức năng khác</w:t>
      </w:r>
    </w:p>
    <w:p w14:paraId="00878BA2" w14:textId="28F621EA" w:rsidR="00F54118" w:rsidRDefault="00F54118" w:rsidP="00F54118">
      <w:pPr>
        <w:numPr>
          <w:ilvl w:val="0"/>
          <w:numId w:val="34"/>
        </w:numPr>
        <w:spacing w:line="360" w:lineRule="auto"/>
        <w:jc w:val="both"/>
      </w:pPr>
      <w:r>
        <w:t>Có sao lưu và khôi phục dữ liệu khi gặp sự cố</w:t>
      </w:r>
    </w:p>
    <w:p w14:paraId="057FD93D" w14:textId="41FA6F23" w:rsidR="00F54118" w:rsidRDefault="00F54118" w:rsidP="00F54118">
      <w:pPr>
        <w:numPr>
          <w:ilvl w:val="0"/>
          <w:numId w:val="34"/>
        </w:numPr>
        <w:spacing w:line="360" w:lineRule="auto"/>
        <w:jc w:val="both"/>
      </w:pPr>
      <w:r>
        <w:t>Khả năng thay đổi chức năng và giao diện người dùng dễ dàng</w:t>
      </w:r>
    </w:p>
    <w:p w14:paraId="3F865766" w14:textId="61A2B7F4" w:rsidR="00F54118" w:rsidRPr="00F54118" w:rsidRDefault="00F54118" w:rsidP="00F54118">
      <w:pPr>
        <w:spacing w:line="360" w:lineRule="auto"/>
        <w:ind w:left="1440"/>
        <w:jc w:val="both"/>
      </w:pPr>
      <w:r>
        <w:lastRenderedPageBreak/>
        <w:t>Với các chức năng thêm, sửa, xoá, tìm kiếm thông tin… liên quan đến thao tác nghiệp vụ thư viện yêu cầu người lập trình cần hiểu rõ nghiệp vụ quản lý thư viện để từ dó phân tích thiết kế cơ sở dữ liệu và thiết kế chương trình cho hệ thống</w:t>
      </w:r>
      <w:bookmarkStart w:id="0" w:name="_GoBack"/>
      <w:bookmarkEnd w:id="0"/>
    </w:p>
    <w:sectPr w:rsidR="00F54118" w:rsidRPr="00F54118" w:rsidSect="00984338">
      <w:headerReference w:type="default" r:id="rId13"/>
      <w:footerReference w:type="default" r:id="rId1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A51E6" w14:textId="77777777" w:rsidR="0052462A" w:rsidRDefault="0052462A">
      <w:r>
        <w:separator/>
      </w:r>
    </w:p>
  </w:endnote>
  <w:endnote w:type="continuationSeparator" w:id="0">
    <w:p w14:paraId="6E8DC77F" w14:textId="77777777" w:rsidR="0052462A" w:rsidRDefault="0052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6EE27" w14:textId="77777777" w:rsidR="00732F79" w:rsidRDefault="00732F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E23C2" w14:textId="77777777" w:rsidR="00732F79" w:rsidRDefault="00732F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02319" w14:textId="77777777" w:rsidR="00732F79" w:rsidRDefault="00732F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5C903914" w14:textId="77777777">
      <w:tc>
        <w:tcPr>
          <w:tcW w:w="6768" w:type="dxa"/>
          <w:tcBorders>
            <w:top w:val="nil"/>
            <w:left w:val="nil"/>
            <w:bottom w:val="nil"/>
            <w:right w:val="nil"/>
          </w:tcBorders>
        </w:tcPr>
        <w:p w14:paraId="162D882E" w14:textId="77777777" w:rsidR="00E95D0C" w:rsidRPr="007A1DE8" w:rsidRDefault="00E95D0C" w:rsidP="007A1DE8">
          <w:pPr>
            <w:rPr>
              <w:lang w:val="en-US"/>
            </w:rPr>
          </w:pPr>
        </w:p>
      </w:tc>
      <w:tc>
        <w:tcPr>
          <w:tcW w:w="2482" w:type="dxa"/>
          <w:tcBorders>
            <w:top w:val="nil"/>
            <w:left w:val="nil"/>
            <w:bottom w:val="nil"/>
            <w:right w:val="nil"/>
          </w:tcBorders>
        </w:tcPr>
        <w:p w14:paraId="6BCE1889" w14:textId="453AB66A" w:rsidR="00E95D0C" w:rsidRDefault="00E95D0C"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F613AD">
            <w:rPr>
              <w:rStyle w:val="PageNumber"/>
              <w:noProof/>
            </w:rPr>
            <w:t>1</w:t>
          </w:r>
          <w:r>
            <w:rPr>
              <w:rStyle w:val="PageNumber"/>
            </w:rPr>
            <w:fldChar w:fldCharType="end"/>
          </w:r>
        </w:p>
      </w:tc>
    </w:tr>
  </w:tbl>
  <w:p w14:paraId="23EA911B"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FAFC1" w14:textId="77777777" w:rsidR="0052462A" w:rsidRDefault="0052462A">
      <w:r>
        <w:separator/>
      </w:r>
    </w:p>
  </w:footnote>
  <w:footnote w:type="continuationSeparator" w:id="0">
    <w:p w14:paraId="1E76743D" w14:textId="77777777" w:rsidR="0052462A" w:rsidRDefault="00524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3A54E" w14:textId="77777777" w:rsidR="00732F79" w:rsidRDefault="00732F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1384"/>
      <w:gridCol w:w="8192"/>
    </w:tblGrid>
    <w:tr w:rsidR="005B2D16" w14:paraId="50738F86" w14:textId="77777777" w:rsidTr="0031436F">
      <w:tc>
        <w:tcPr>
          <w:tcW w:w="1384" w:type="dxa"/>
        </w:tcPr>
        <w:p w14:paraId="2F82C260" w14:textId="77777777" w:rsidR="005B2D16" w:rsidRDefault="005B2D16" w:rsidP="0031436F"/>
      </w:tc>
      <w:tc>
        <w:tcPr>
          <w:tcW w:w="8192" w:type="dxa"/>
          <w:vAlign w:val="center"/>
        </w:tcPr>
        <w:p w14:paraId="46679B97" w14:textId="77777777" w:rsidR="005B2D16" w:rsidRPr="00E73662" w:rsidRDefault="005B2D16" w:rsidP="0031436F">
          <w:pPr>
            <w:jc w:val="right"/>
            <w:rPr>
              <w:rFonts w:ascii="Arial" w:hAnsi="Arial"/>
              <w:b/>
              <w:sz w:val="30"/>
              <w:szCs w:val="30"/>
            </w:rPr>
          </w:pPr>
          <w:r w:rsidRPr="008B3B66">
            <w:rPr>
              <w:rFonts w:ascii="Arial" w:hAnsi="Arial"/>
              <w:b/>
              <w:sz w:val="30"/>
              <w:szCs w:val="30"/>
            </w:rPr>
            <w:t xml:space="preserve">ĐẠI HỌC </w:t>
          </w:r>
          <w:r w:rsidRPr="00E73662">
            <w:rPr>
              <w:rFonts w:ascii="Arial" w:hAnsi="Arial"/>
              <w:b/>
              <w:sz w:val="30"/>
              <w:szCs w:val="30"/>
            </w:rPr>
            <w:t xml:space="preserve">CÔNG NGHỆ </w:t>
          </w:r>
          <w:r w:rsidRPr="008B3B66">
            <w:rPr>
              <w:rFonts w:ascii="Arial" w:hAnsi="Arial"/>
              <w:b/>
              <w:sz w:val="30"/>
              <w:szCs w:val="30"/>
            </w:rPr>
            <w:t>THÔNG TIN</w:t>
          </w:r>
          <w:r w:rsidR="008B3B66" w:rsidRPr="00E73662">
            <w:rPr>
              <w:rFonts w:ascii="Arial" w:hAnsi="Arial"/>
              <w:b/>
              <w:sz w:val="30"/>
              <w:szCs w:val="30"/>
            </w:rPr>
            <w:t xml:space="preserve"> VÀ TRUYỀN THÔNG</w:t>
          </w:r>
          <w:r w:rsidRPr="00E73662">
            <w:rPr>
              <w:rFonts w:ascii="Arial" w:hAnsi="Arial"/>
              <w:b/>
              <w:sz w:val="30"/>
              <w:szCs w:val="30"/>
            </w:rPr>
            <w:t xml:space="preserve">  </w:t>
          </w:r>
        </w:p>
        <w:p w14:paraId="0FC8CAF9" w14:textId="77777777" w:rsidR="005B2D16" w:rsidRPr="00E73662" w:rsidRDefault="005B2D16" w:rsidP="0031436F">
          <w:pPr>
            <w:jc w:val="right"/>
            <w:rPr>
              <w:rFonts w:ascii="Arial" w:hAnsi="Arial"/>
              <w:b/>
              <w:sz w:val="30"/>
              <w:szCs w:val="30"/>
            </w:rPr>
          </w:pPr>
          <w:r w:rsidRPr="008B3B66">
            <w:rPr>
              <w:rFonts w:ascii="Arial" w:hAnsi="Arial"/>
              <w:b/>
              <w:sz w:val="30"/>
              <w:szCs w:val="30"/>
            </w:rPr>
            <w:t>KHOA CÔNG NGHỆ</w:t>
          </w:r>
          <w:r w:rsidRPr="00E73662">
            <w:rPr>
              <w:rFonts w:ascii="Arial" w:hAnsi="Arial"/>
              <w:b/>
              <w:sz w:val="30"/>
              <w:szCs w:val="30"/>
            </w:rPr>
            <w:t xml:space="preserve"> </w:t>
          </w:r>
          <w:r w:rsidR="008B3B66" w:rsidRPr="00E73662">
            <w:rPr>
              <w:rFonts w:ascii="Arial" w:hAnsi="Arial"/>
              <w:b/>
              <w:sz w:val="30"/>
              <w:szCs w:val="30"/>
            </w:rPr>
            <w:t>THÔNG TIN</w:t>
          </w:r>
          <w:r w:rsidRPr="008B3B66">
            <w:rPr>
              <w:rFonts w:ascii="Arial" w:hAnsi="Arial"/>
              <w:b/>
              <w:sz w:val="30"/>
              <w:szCs w:val="30"/>
            </w:rPr>
            <w:t xml:space="preserve"> </w:t>
          </w:r>
        </w:p>
        <w:p w14:paraId="251F6124" w14:textId="77777777" w:rsidR="005B2D16" w:rsidRPr="00E73662" w:rsidRDefault="005B2D16" w:rsidP="0031436F">
          <w:pPr>
            <w:jc w:val="right"/>
            <w:rPr>
              <w:rFonts w:ascii="Arial" w:hAnsi="Arial"/>
              <w:b/>
              <w:sz w:val="36"/>
            </w:rPr>
          </w:pPr>
        </w:p>
        <w:p w14:paraId="3FDE5BC6" w14:textId="77777777" w:rsidR="005B2D16" w:rsidRPr="00E73662" w:rsidRDefault="005B2D16" w:rsidP="0031436F">
          <w:pPr>
            <w:spacing w:line="240" w:lineRule="auto"/>
            <w:jc w:val="right"/>
            <w:rPr>
              <w:rFonts w:ascii="Arial" w:hAnsi="Arial" w:cs="Arial"/>
              <w:color w:val="FFFFFF"/>
              <w:sz w:val="2"/>
              <w:szCs w:val="2"/>
            </w:rPr>
          </w:pPr>
          <w:r w:rsidRPr="00E73662">
            <w:rPr>
              <w:rFonts w:ascii="Arial" w:hAnsi="Arial" w:cs="Arial"/>
              <w:b/>
              <w:color w:val="FFFFFF"/>
              <w:sz w:val="2"/>
              <w:szCs w:val="2"/>
            </w:rPr>
            <w:t>CQ – HK1 – 2k7 – 2k8</w:t>
          </w:r>
        </w:p>
      </w:tc>
    </w:tr>
  </w:tbl>
  <w:p w14:paraId="7C55E44A" w14:textId="77777777" w:rsidR="005B2D16" w:rsidRPr="00E73662" w:rsidRDefault="005B2D16" w:rsidP="005B2D16">
    <w:pPr>
      <w:pStyle w:val="Title"/>
    </w:pPr>
  </w:p>
  <w:p w14:paraId="0623D835" w14:textId="77777777" w:rsidR="00E95D0C" w:rsidRPr="00E73662" w:rsidRDefault="008B3B66" w:rsidP="005B2D16">
    <w:pPr>
      <w:pStyle w:val="Title"/>
      <w:spacing w:line="360" w:lineRule="auto"/>
      <w:rPr>
        <w:sz w:val="30"/>
      </w:rPr>
    </w:pPr>
    <w:r w:rsidRPr="00E73662">
      <w:rPr>
        <w:sz w:val="34"/>
      </w:rPr>
      <w:t>Bài tập lớn</w:t>
    </w:r>
    <w:r w:rsidR="005B2D16" w:rsidRPr="005B0C41">
      <w:rPr>
        <w:sz w:val="34"/>
      </w:rPr>
      <w:t xml:space="preserve"> môn </w:t>
    </w:r>
    <w:r w:rsidR="005B2D16" w:rsidRPr="00E73662">
      <w:rPr>
        <w:sz w:val="28"/>
        <w:szCs w:val="28"/>
      </w:rPr>
      <w:t>PHÁT TRIỂN PHẦN MÊM HƯỚNG ĐỐI TƯỢNG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759C" w14:textId="77777777" w:rsidR="00732F79" w:rsidRDefault="00732F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2664"/>
    </w:tblGrid>
    <w:tr w:rsidR="00E95D0C" w14:paraId="124648A4" w14:textId="77777777" w:rsidTr="00AA5D18">
      <w:tc>
        <w:tcPr>
          <w:tcW w:w="6912" w:type="dxa"/>
        </w:tcPr>
        <w:p w14:paraId="195FCADA" w14:textId="23D5192C" w:rsidR="00E95D0C" w:rsidRPr="00AA5D18" w:rsidRDefault="00BA63F1" w:rsidP="00732F79">
          <w:pPr>
            <w:pStyle w:val="Header"/>
            <w:rPr>
              <w:color w:val="0000FF"/>
              <w:lang w:val="en-US"/>
            </w:rPr>
          </w:pPr>
          <w:r>
            <w:rPr>
              <w:color w:val="0000FF"/>
              <w:lang w:val="en-US"/>
            </w:rPr>
            <w:t xml:space="preserve">Hệ Thống </w:t>
          </w:r>
          <w:r w:rsidR="00732F79">
            <w:rPr>
              <w:color w:val="0000FF"/>
              <w:lang w:val="en-US"/>
            </w:rPr>
            <w:t>quản lý thư viện</w:t>
          </w:r>
        </w:p>
      </w:tc>
      <w:tc>
        <w:tcPr>
          <w:tcW w:w="2664" w:type="dxa"/>
        </w:tcPr>
        <w:p w14:paraId="0AF5C9AA" w14:textId="6B5E29B8" w:rsidR="00E95D0C" w:rsidRPr="00AA5D18" w:rsidRDefault="00E95D0C">
          <w:pPr>
            <w:pStyle w:val="Header"/>
            <w:rPr>
              <w:lang w:val="en-US"/>
            </w:rPr>
          </w:pPr>
          <w:r w:rsidRPr="00AA5D18">
            <w:rPr>
              <w:lang w:val="en-US"/>
            </w:rPr>
            <w:t xml:space="preserve">Phiên bản: </w:t>
          </w:r>
          <w:r w:rsidR="005835EE">
            <w:rPr>
              <w:color w:val="0000FF"/>
              <w:lang w:val="en-US"/>
            </w:rPr>
            <w:t>1</w:t>
          </w:r>
          <w:r w:rsidRPr="00AA5D18">
            <w:rPr>
              <w:color w:val="0000FF"/>
              <w:lang w:val="en-US"/>
            </w:rPr>
            <w:t>.</w:t>
          </w:r>
          <w:r w:rsidR="005835EE">
            <w:rPr>
              <w:color w:val="0000FF"/>
              <w:lang w:val="en-US"/>
            </w:rPr>
            <w:t>0</w:t>
          </w:r>
        </w:p>
      </w:tc>
    </w:tr>
    <w:tr w:rsidR="00E95D0C" w14:paraId="1A60C367" w14:textId="77777777" w:rsidTr="00AA5D18">
      <w:tc>
        <w:tcPr>
          <w:tcW w:w="6912" w:type="dxa"/>
        </w:tcPr>
        <w:p w14:paraId="2D5D72CD" w14:textId="77777777" w:rsidR="00E95D0C" w:rsidRPr="007A1DE8" w:rsidRDefault="00E95D0C">
          <w:pPr>
            <w:pStyle w:val="Header"/>
          </w:pPr>
          <w:r w:rsidRPr="007A1DE8">
            <w:t>Phát biểu bài toán</w:t>
          </w:r>
        </w:p>
      </w:tc>
      <w:tc>
        <w:tcPr>
          <w:tcW w:w="2664" w:type="dxa"/>
        </w:tcPr>
        <w:p w14:paraId="7509F74A" w14:textId="10001274" w:rsidR="00E95D0C" w:rsidRPr="00AA5D18" w:rsidRDefault="00E95D0C">
          <w:pPr>
            <w:pStyle w:val="Header"/>
            <w:rPr>
              <w:lang w:val="en-US"/>
            </w:rPr>
          </w:pPr>
          <w:r w:rsidRPr="00AA5D18">
            <w:rPr>
              <w:lang w:val="en-US"/>
            </w:rPr>
            <w:t xml:space="preserve">Ngày: </w:t>
          </w:r>
          <w:r w:rsidR="00F613AD">
            <w:rPr>
              <w:color w:val="0000FF"/>
              <w:lang w:val="en-US"/>
            </w:rPr>
            <w:t>25</w:t>
          </w:r>
          <w:r w:rsidRPr="00AA5D18">
            <w:rPr>
              <w:color w:val="0000FF"/>
              <w:lang w:val="en-US"/>
            </w:rPr>
            <w:t>/</w:t>
          </w:r>
          <w:r w:rsidR="005835EE">
            <w:rPr>
              <w:color w:val="0000FF"/>
              <w:lang w:val="en-US"/>
            </w:rPr>
            <w:t>02</w:t>
          </w:r>
          <w:r w:rsidRPr="00AA5D18">
            <w:rPr>
              <w:color w:val="0000FF"/>
              <w:lang w:val="en-US"/>
            </w:rPr>
            <w:t>/</w:t>
          </w:r>
          <w:r w:rsidR="005835EE">
            <w:rPr>
              <w:color w:val="0000FF"/>
              <w:lang w:val="en-US"/>
            </w:rPr>
            <w:t>2019</w:t>
          </w:r>
        </w:p>
      </w:tc>
    </w:tr>
  </w:tbl>
  <w:p w14:paraId="0D350117"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C9047D7"/>
    <w:multiLevelType w:val="hybridMultilevel"/>
    <w:tmpl w:val="9F1C97EA"/>
    <w:lvl w:ilvl="0" w:tplc="1F5C967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FD440FB"/>
    <w:multiLevelType w:val="hybridMultilevel"/>
    <w:tmpl w:val="1D58085A"/>
    <w:lvl w:ilvl="0" w:tplc="45ECC28C">
      <w:start w:val="1"/>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070A0A"/>
    <w:multiLevelType w:val="multilevel"/>
    <w:tmpl w:val="E33AAA4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9"/>
  </w:num>
  <w:num w:numId="7">
    <w:abstractNumId w:val="19"/>
  </w:num>
  <w:num w:numId="8">
    <w:abstractNumId w:val="25"/>
  </w:num>
  <w:num w:numId="9">
    <w:abstractNumId w:val="11"/>
  </w:num>
  <w:num w:numId="10">
    <w:abstractNumId w:val="7"/>
  </w:num>
  <w:num w:numId="11">
    <w:abstractNumId w:val="30"/>
  </w:num>
  <w:num w:numId="12">
    <w:abstractNumId w:val="26"/>
  </w:num>
  <w:num w:numId="13">
    <w:abstractNumId w:val="24"/>
  </w:num>
  <w:num w:numId="14">
    <w:abstractNumId w:val="2"/>
  </w:num>
  <w:num w:numId="15">
    <w:abstractNumId w:val="4"/>
  </w:num>
  <w:num w:numId="16">
    <w:abstractNumId w:val="23"/>
  </w:num>
  <w:num w:numId="17">
    <w:abstractNumId w:val="28"/>
  </w:num>
  <w:num w:numId="18">
    <w:abstractNumId w:val="10"/>
  </w:num>
  <w:num w:numId="19">
    <w:abstractNumId w:val="21"/>
  </w:num>
  <w:num w:numId="20">
    <w:abstractNumId w:val="27"/>
  </w:num>
  <w:num w:numId="21">
    <w:abstractNumId w:val="29"/>
  </w:num>
  <w:num w:numId="22">
    <w:abstractNumId w:val="8"/>
  </w:num>
  <w:num w:numId="23">
    <w:abstractNumId w:val="15"/>
  </w:num>
  <w:num w:numId="24">
    <w:abstractNumId w:val="5"/>
  </w:num>
  <w:num w:numId="25">
    <w:abstractNumId w:val="3"/>
  </w:num>
  <w:num w:numId="26">
    <w:abstractNumId w:val="13"/>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6"/>
  </w:num>
  <w:num w:numId="33">
    <w:abstractNumId w:val="2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1DE8"/>
    <w:rsid w:val="00020F71"/>
    <w:rsid w:val="000519D9"/>
    <w:rsid w:val="000609E2"/>
    <w:rsid w:val="000B32FC"/>
    <w:rsid w:val="000C0CA8"/>
    <w:rsid w:val="00186A3E"/>
    <w:rsid w:val="00221A67"/>
    <w:rsid w:val="0031436F"/>
    <w:rsid w:val="0031511D"/>
    <w:rsid w:val="003548A8"/>
    <w:rsid w:val="003747E6"/>
    <w:rsid w:val="003F50BB"/>
    <w:rsid w:val="004176B5"/>
    <w:rsid w:val="004421F2"/>
    <w:rsid w:val="004B73E0"/>
    <w:rsid w:val="004B7CC9"/>
    <w:rsid w:val="0052462A"/>
    <w:rsid w:val="005835EE"/>
    <w:rsid w:val="005B2D16"/>
    <w:rsid w:val="006257BE"/>
    <w:rsid w:val="006855DC"/>
    <w:rsid w:val="006B6C45"/>
    <w:rsid w:val="006E420F"/>
    <w:rsid w:val="00732F79"/>
    <w:rsid w:val="007338F6"/>
    <w:rsid w:val="0077032F"/>
    <w:rsid w:val="007A1DE8"/>
    <w:rsid w:val="007F21C9"/>
    <w:rsid w:val="008B2A32"/>
    <w:rsid w:val="008B3B66"/>
    <w:rsid w:val="008E5BE0"/>
    <w:rsid w:val="008F0CCF"/>
    <w:rsid w:val="00913362"/>
    <w:rsid w:val="00984338"/>
    <w:rsid w:val="009844FA"/>
    <w:rsid w:val="0099744F"/>
    <w:rsid w:val="009B2AFC"/>
    <w:rsid w:val="00A46293"/>
    <w:rsid w:val="00A638EF"/>
    <w:rsid w:val="00A73B9C"/>
    <w:rsid w:val="00A95AB8"/>
    <w:rsid w:val="00AA5D18"/>
    <w:rsid w:val="00AB56C4"/>
    <w:rsid w:val="00B345B6"/>
    <w:rsid w:val="00B36231"/>
    <w:rsid w:val="00B60774"/>
    <w:rsid w:val="00BA63F1"/>
    <w:rsid w:val="00BB5444"/>
    <w:rsid w:val="00BD15F7"/>
    <w:rsid w:val="00BF5D34"/>
    <w:rsid w:val="00C2656E"/>
    <w:rsid w:val="00C51DF2"/>
    <w:rsid w:val="00C74D6D"/>
    <w:rsid w:val="00D234F3"/>
    <w:rsid w:val="00D72871"/>
    <w:rsid w:val="00D91281"/>
    <w:rsid w:val="00D933B5"/>
    <w:rsid w:val="00DA2A6D"/>
    <w:rsid w:val="00E34724"/>
    <w:rsid w:val="00E73662"/>
    <w:rsid w:val="00E95D0C"/>
    <w:rsid w:val="00F06479"/>
    <w:rsid w:val="00F12FAE"/>
    <w:rsid w:val="00F431E7"/>
    <w:rsid w:val="00F47A48"/>
    <w:rsid w:val="00F54118"/>
    <w:rsid w:val="00F61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03B673"/>
  <w15:chartTrackingRefBased/>
  <w15:docId w15:val="{77B56FE0-2AAD-4243-BD6D-BD86F72D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D:\RUP511b12\wordtmpl\templates\req\Vision.dot</Template>
  <TotalTime>76</TotalTime>
  <Pages>4</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Microsoft Office User</cp:lastModifiedBy>
  <cp:revision>25</cp:revision>
  <cp:lastPrinted>2000-10-31T04:37:00Z</cp:lastPrinted>
  <dcterms:created xsi:type="dcterms:W3CDTF">2019-02-20T14:02:00Z</dcterms:created>
  <dcterms:modified xsi:type="dcterms:W3CDTF">2019-04-08T10:50:00Z</dcterms:modified>
</cp:coreProperties>
</file>